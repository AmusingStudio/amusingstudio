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2F7A57" w:rsidP="00913946">
            <w:pPr>
              <w:pStyle w:val="Title"/>
            </w:pPr>
            <w:r>
              <w:t>Lynette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Muse</w:t>
            </w:r>
          </w:p>
          <w:p w:rsidR="00692703" w:rsidRPr="00CF1A49" w:rsidRDefault="002F7A57" w:rsidP="00913946">
            <w:pPr>
              <w:pStyle w:val="ContactInfo"/>
              <w:contextualSpacing w:val="0"/>
            </w:pPr>
            <w:r>
              <w:t>67 Mile Hill Rd, Tolland CT 06084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6CD3F500A3EA48599DFC7BA25247167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(405)-589-8653</w:t>
            </w:r>
          </w:p>
          <w:p w:rsidR="00692703" w:rsidRPr="00CF1A49" w:rsidRDefault="002F7A57" w:rsidP="00913946">
            <w:pPr>
              <w:pStyle w:val="ContactInfoEmphasis"/>
              <w:contextualSpacing w:val="0"/>
            </w:pPr>
            <w:r>
              <w:t>edithtaed1@gmail.com</w:t>
            </w:r>
            <w:r w:rsidR="00692703" w:rsidRPr="00CF1A49"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Default="002F7A57" w:rsidP="00913946">
            <w:pPr>
              <w:contextualSpacing w:val="0"/>
            </w:pPr>
            <w:r>
              <w:t>Animator/Modeler/Illustrator</w:t>
            </w:r>
          </w:p>
          <w:p w:rsidR="002F7A57" w:rsidRPr="00CF1A49" w:rsidRDefault="002F7A57" w:rsidP="00913946">
            <w:pPr>
              <w:contextualSpacing w:val="0"/>
            </w:pPr>
            <w:r>
              <w:t>Artist looking to do freelance work.</w:t>
            </w:r>
          </w:p>
        </w:tc>
      </w:tr>
    </w:tbl>
    <w:p w:rsidR="004E01EB" w:rsidRPr="00CF1A49" w:rsidRDefault="004E7D69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21C3E6F5BE8E4FA0ABF4B61E14E28886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2F7A57" w:rsidP="001D0BF1">
            <w:pPr>
              <w:pStyle w:val="Heading3"/>
              <w:contextualSpacing w:val="0"/>
              <w:outlineLvl w:val="2"/>
            </w:pPr>
            <w:r>
              <w:t>01/2018</w:t>
            </w:r>
            <w:r w:rsidR="001D0BF1" w:rsidRPr="00CF1A49">
              <w:t xml:space="preserve"> – </w:t>
            </w:r>
            <w:r>
              <w:t>present</w:t>
            </w:r>
          </w:p>
          <w:p w:rsidR="001D0BF1" w:rsidRPr="00CF1A49" w:rsidRDefault="002F7A57" w:rsidP="001D0BF1">
            <w:pPr>
              <w:pStyle w:val="Heading2"/>
              <w:contextualSpacing w:val="0"/>
              <w:outlineLvl w:val="1"/>
            </w:pPr>
            <w:r>
              <w:t>Deli clerk/Baker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Big Y</w:t>
            </w:r>
          </w:p>
          <w:p w:rsidR="001E3120" w:rsidRPr="00CF1A49" w:rsidRDefault="002F7A57" w:rsidP="001D0BF1">
            <w:pPr>
              <w:contextualSpacing w:val="0"/>
            </w:pPr>
            <w:r>
              <w:t>Open the Deli/Bakery, set up for the day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F90BD3" w:rsidRDefault="00F90BD3" w:rsidP="00F61DF9">
            <w:pPr>
              <w:pStyle w:val="Heading3"/>
              <w:contextualSpacing w:val="0"/>
              <w:outlineLvl w:val="2"/>
              <w:rPr>
                <w:lang w:val="fr-FR"/>
              </w:rPr>
            </w:pPr>
            <w:r w:rsidRPr="00F90BD3">
              <w:rPr>
                <w:lang w:val="fr-FR"/>
              </w:rPr>
              <w:t>08/2015</w:t>
            </w:r>
            <w:r w:rsidR="00F61DF9" w:rsidRPr="00F90BD3">
              <w:rPr>
                <w:lang w:val="fr-FR"/>
              </w:rPr>
              <w:t xml:space="preserve"> – </w:t>
            </w:r>
            <w:r w:rsidRPr="00F90BD3">
              <w:rPr>
                <w:lang w:val="fr-FR"/>
              </w:rPr>
              <w:t>12/2017</w:t>
            </w:r>
          </w:p>
          <w:p w:rsidR="00F61DF9" w:rsidRPr="00F90BD3" w:rsidRDefault="00F90BD3" w:rsidP="00F61DF9">
            <w:pPr>
              <w:pStyle w:val="Heading2"/>
              <w:contextualSpacing w:val="0"/>
              <w:outlineLvl w:val="1"/>
            </w:pPr>
            <w:r w:rsidRPr="00F90BD3">
              <w:t>Barista</w:t>
            </w:r>
            <w:r w:rsidR="00F61DF9" w:rsidRPr="00F90BD3">
              <w:t xml:space="preserve">, </w:t>
            </w:r>
            <w:r w:rsidRPr="00F90BD3">
              <w:rPr>
                <w:rStyle w:val="SubtleReference"/>
              </w:rPr>
              <w:t>Caribou coffee, osu student union</w:t>
            </w:r>
          </w:p>
          <w:p w:rsidR="00F61DF9" w:rsidRDefault="00F90BD3" w:rsidP="00F61DF9">
            <w:r>
              <w:t>Customer service, Food service.</w:t>
            </w:r>
            <w:bookmarkStart w:id="0" w:name="_GoBack"/>
            <w:bookmarkEnd w:id="0"/>
          </w:p>
        </w:tc>
      </w:tr>
    </w:tbl>
    <w:sdt>
      <w:sdtPr>
        <w:alias w:val="Education:"/>
        <w:tag w:val="Education:"/>
        <w:id w:val="-1908763273"/>
        <w:placeholder>
          <w:docPart w:val="261896FC008D47E4A0F7F2B817090548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2F7A57" w:rsidP="001D0BF1">
            <w:pPr>
              <w:pStyle w:val="Heading3"/>
              <w:contextualSpacing w:val="0"/>
              <w:outlineLvl w:val="2"/>
            </w:pPr>
            <w:r>
              <w:t>2018-</w:t>
            </w:r>
            <w:r w:rsidR="001D0BF1" w:rsidRPr="00CF1A49">
              <w:t xml:space="preserve"> </w:t>
            </w:r>
            <w:r>
              <w:t>present</w:t>
            </w:r>
          </w:p>
          <w:p w:rsidR="001D0BF1" w:rsidRPr="00CF1A49" w:rsidRDefault="002F7A57" w:rsidP="001D0BF1">
            <w:pPr>
              <w:pStyle w:val="Heading2"/>
              <w:contextualSpacing w:val="0"/>
              <w:outlineLvl w:val="1"/>
            </w:pPr>
            <w:r>
              <w:t>Digital Media Design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University of connecticut</w:t>
            </w:r>
          </w:p>
          <w:p w:rsidR="007538DC" w:rsidRPr="00CF1A49" w:rsidRDefault="002F7A57" w:rsidP="007538DC">
            <w:pPr>
              <w:contextualSpacing w:val="0"/>
            </w:pPr>
            <w:r>
              <w:t>3.5 GPA, full time student.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2F7A57" w:rsidP="00F61DF9">
            <w:pPr>
              <w:pStyle w:val="Heading3"/>
              <w:contextualSpacing w:val="0"/>
              <w:outlineLvl w:val="2"/>
            </w:pPr>
            <w:r>
              <w:t>2015-2017</w:t>
            </w:r>
          </w:p>
          <w:p w:rsidR="00F61DF9" w:rsidRPr="00CF1A49" w:rsidRDefault="002F7A57" w:rsidP="00F61DF9">
            <w:pPr>
              <w:pStyle w:val="Heading2"/>
              <w:contextualSpacing w:val="0"/>
              <w:outlineLvl w:val="1"/>
            </w:pPr>
            <w:r>
              <w:t>Graphic design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Oklahoma state university</w:t>
            </w:r>
          </w:p>
          <w:p w:rsidR="00F61DF9" w:rsidRDefault="002F7A57" w:rsidP="00F61DF9">
            <w:r>
              <w:t>Incomplete. Chose to change my major and move.</w:t>
            </w:r>
          </w:p>
        </w:tc>
      </w:tr>
    </w:tbl>
    <w:sdt>
      <w:sdtPr>
        <w:alias w:val="Skills:"/>
        <w:tag w:val="Skills:"/>
        <w:id w:val="-1392877668"/>
        <w:placeholder>
          <w:docPart w:val="78A899614C054C3AB1BB9AE395D1E2D8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2F7A57" w:rsidP="006E1507">
            <w:pPr>
              <w:pStyle w:val="ListBullet"/>
              <w:contextualSpacing w:val="0"/>
            </w:pPr>
            <w:r>
              <w:t>Illustrator</w:t>
            </w:r>
          </w:p>
          <w:p w:rsidR="001F4E6D" w:rsidRPr="006E1507" w:rsidRDefault="002F7A57" w:rsidP="006E1507">
            <w:pPr>
              <w:pStyle w:val="ListBullet"/>
              <w:contextualSpacing w:val="0"/>
            </w:pPr>
            <w:r>
              <w:t>Cinema 4D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2F7A57" w:rsidP="006E1507">
            <w:pPr>
              <w:pStyle w:val="ListBullet"/>
              <w:contextualSpacing w:val="0"/>
            </w:pPr>
            <w:r>
              <w:t>HTML/CSS</w:t>
            </w:r>
          </w:p>
          <w:p w:rsidR="001E3120" w:rsidRPr="006E1507" w:rsidRDefault="002F7A57" w:rsidP="006E1507">
            <w:pPr>
              <w:pStyle w:val="ListBullet"/>
              <w:contextualSpacing w:val="0"/>
            </w:pPr>
            <w:r>
              <w:t>InDesign</w:t>
            </w:r>
          </w:p>
          <w:p w:rsidR="001E3120" w:rsidRPr="006E1507" w:rsidRDefault="002F7A57" w:rsidP="006E1507">
            <w:pPr>
              <w:pStyle w:val="ListBullet"/>
              <w:contextualSpacing w:val="0"/>
            </w:pPr>
            <w:proofErr w:type="spellStart"/>
            <w:r>
              <w:t>AfterEffects</w:t>
            </w:r>
            <w:proofErr w:type="spellEnd"/>
          </w:p>
        </w:tc>
      </w:tr>
    </w:tbl>
    <w:sdt>
      <w:sdtPr>
        <w:alias w:val="Activities:"/>
        <w:tag w:val="Activities:"/>
        <w:id w:val="1223332893"/>
        <w:placeholder>
          <w:docPart w:val="2119CB38D44A4C70BA6A939A4BAEB5B5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B51D1B" w:rsidRPr="006E1507" w:rsidRDefault="002F7A57" w:rsidP="006E1507">
      <w:proofErr w:type="spellStart"/>
      <w:r>
        <w:t>Im</w:t>
      </w:r>
      <w:proofErr w:type="spellEnd"/>
      <w:r>
        <w:t xml:space="preserve"> Fluent in </w:t>
      </w:r>
      <w:proofErr w:type="gramStart"/>
      <w:r>
        <w:t>English, and</w:t>
      </w:r>
      <w:proofErr w:type="gramEnd"/>
      <w:r>
        <w:t xml:space="preserve"> have an unclaimed minor in French. I’ve done commissions, and Illustrated the book “Sleep Well, Child of God” by Brandy </w:t>
      </w:r>
      <w:proofErr w:type="spellStart"/>
      <w:r>
        <w:t>Champeau</w:t>
      </w:r>
      <w:proofErr w:type="spellEnd"/>
      <w:r>
        <w:t xml:space="preserve">. I’ve taken classes in Art History, and am well versed in Greek Mythology, as well as somewhat </w:t>
      </w:r>
      <w:r w:rsidR="00F90BD3">
        <w:t xml:space="preserve">knowledgeable in classic literature, Pop Culture, video editing, and Photoshop. 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7D69" w:rsidRDefault="004E7D69" w:rsidP="0068194B">
      <w:r>
        <w:separator/>
      </w:r>
    </w:p>
    <w:p w:rsidR="004E7D69" w:rsidRDefault="004E7D69"/>
    <w:p w:rsidR="004E7D69" w:rsidRDefault="004E7D69"/>
  </w:endnote>
  <w:endnote w:type="continuationSeparator" w:id="0">
    <w:p w:rsidR="004E7D69" w:rsidRDefault="004E7D69" w:rsidP="0068194B">
      <w:r>
        <w:continuationSeparator/>
      </w:r>
    </w:p>
    <w:p w:rsidR="004E7D69" w:rsidRDefault="004E7D69"/>
    <w:p w:rsidR="004E7D69" w:rsidRDefault="004E7D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7D69" w:rsidRDefault="004E7D69" w:rsidP="0068194B">
      <w:r>
        <w:separator/>
      </w:r>
    </w:p>
    <w:p w:rsidR="004E7D69" w:rsidRDefault="004E7D69"/>
    <w:p w:rsidR="004E7D69" w:rsidRDefault="004E7D69"/>
  </w:footnote>
  <w:footnote w:type="continuationSeparator" w:id="0">
    <w:p w:rsidR="004E7D69" w:rsidRDefault="004E7D69" w:rsidP="0068194B">
      <w:r>
        <w:continuationSeparator/>
      </w:r>
    </w:p>
    <w:p w:rsidR="004E7D69" w:rsidRDefault="004E7D69"/>
    <w:p w:rsidR="004E7D69" w:rsidRDefault="004E7D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CC83A9C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57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2F7A57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7D69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0BD3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7EEF4"/>
  <w15:chartTrackingRefBased/>
  <w15:docId w15:val="{28AD61B2-063E-4C91-8695-4B855BE83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ith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CD3F500A3EA48599DFC7BA252471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F66F7-4701-41A7-AAB4-EBFC75E5022E}"/>
      </w:docPartPr>
      <w:docPartBody>
        <w:p w:rsidR="00000000" w:rsidRDefault="00C93CBA">
          <w:pPr>
            <w:pStyle w:val="6CD3F500A3EA48599DFC7BA252471673"/>
          </w:pPr>
          <w:r w:rsidRPr="00CF1A49">
            <w:t>·</w:t>
          </w:r>
        </w:p>
      </w:docPartBody>
    </w:docPart>
    <w:docPart>
      <w:docPartPr>
        <w:name w:val="21C3E6F5BE8E4FA0ABF4B61E14E28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2851B-6464-4FA2-87AE-87981AE41355}"/>
      </w:docPartPr>
      <w:docPartBody>
        <w:p w:rsidR="00000000" w:rsidRDefault="00C93CBA">
          <w:pPr>
            <w:pStyle w:val="21C3E6F5BE8E4FA0ABF4B61E14E28886"/>
          </w:pPr>
          <w:r w:rsidRPr="00CF1A49">
            <w:t>Experience</w:t>
          </w:r>
        </w:p>
      </w:docPartBody>
    </w:docPart>
    <w:docPart>
      <w:docPartPr>
        <w:name w:val="261896FC008D47E4A0F7F2B817090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E6801-7C97-4416-B0AB-C62215D72D8A}"/>
      </w:docPartPr>
      <w:docPartBody>
        <w:p w:rsidR="00000000" w:rsidRDefault="00C93CBA">
          <w:pPr>
            <w:pStyle w:val="261896FC008D47E4A0F7F2B817090548"/>
          </w:pPr>
          <w:r w:rsidRPr="00CF1A49">
            <w:t>Education</w:t>
          </w:r>
        </w:p>
      </w:docPartBody>
    </w:docPart>
    <w:docPart>
      <w:docPartPr>
        <w:name w:val="78A899614C054C3AB1BB9AE395D1E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F8D1C-A719-4880-91A7-B04CE8730486}"/>
      </w:docPartPr>
      <w:docPartBody>
        <w:p w:rsidR="00000000" w:rsidRDefault="00C93CBA">
          <w:pPr>
            <w:pStyle w:val="78A899614C054C3AB1BB9AE395D1E2D8"/>
          </w:pPr>
          <w:r w:rsidRPr="00CF1A49">
            <w:t>Skil</w:t>
          </w:r>
          <w:r w:rsidRPr="00CF1A49">
            <w:t>ls</w:t>
          </w:r>
        </w:p>
      </w:docPartBody>
    </w:docPart>
    <w:docPart>
      <w:docPartPr>
        <w:name w:val="2119CB38D44A4C70BA6A939A4BAEB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74751-05F8-4F4F-A7F8-C14D248573DF}"/>
      </w:docPartPr>
      <w:docPartBody>
        <w:p w:rsidR="00000000" w:rsidRDefault="00C93CBA">
          <w:pPr>
            <w:pStyle w:val="2119CB38D44A4C70BA6A939A4BAEB5B5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CBA"/>
    <w:rsid w:val="00C9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AC4BB217C749F0BC4D2B42B694C2E4">
    <w:name w:val="EEAC4BB217C749F0BC4D2B42B694C2E4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D1FBF2049724D1ABA3A737C42E63851">
    <w:name w:val="ED1FBF2049724D1ABA3A737C42E63851"/>
  </w:style>
  <w:style w:type="paragraph" w:customStyle="1" w:styleId="883DAD2E2EEF4BDDA89D859582EA8349">
    <w:name w:val="883DAD2E2EEF4BDDA89D859582EA8349"/>
  </w:style>
  <w:style w:type="paragraph" w:customStyle="1" w:styleId="6CD3F500A3EA48599DFC7BA252471673">
    <w:name w:val="6CD3F500A3EA48599DFC7BA252471673"/>
  </w:style>
  <w:style w:type="paragraph" w:customStyle="1" w:styleId="7AB5F0A3005542FFA38ED7B02C6D4DDD">
    <w:name w:val="7AB5F0A3005542FFA38ED7B02C6D4DDD"/>
  </w:style>
  <w:style w:type="paragraph" w:customStyle="1" w:styleId="5CBB95005C36440399E86EF0A529E5BA">
    <w:name w:val="5CBB95005C36440399E86EF0A529E5BA"/>
  </w:style>
  <w:style w:type="paragraph" w:customStyle="1" w:styleId="E704E1A8D807463AB757555FC62D5658">
    <w:name w:val="E704E1A8D807463AB757555FC62D5658"/>
  </w:style>
  <w:style w:type="paragraph" w:customStyle="1" w:styleId="70FE566CD4EC4A8EB7A9D44278F3E68F">
    <w:name w:val="70FE566CD4EC4A8EB7A9D44278F3E68F"/>
  </w:style>
  <w:style w:type="paragraph" w:customStyle="1" w:styleId="0BDB8957F2E64611B9B9CC0042E7E60D">
    <w:name w:val="0BDB8957F2E64611B9B9CC0042E7E60D"/>
  </w:style>
  <w:style w:type="paragraph" w:customStyle="1" w:styleId="7C0B6474EBD04C52BC4943C2ACAC406C">
    <w:name w:val="7C0B6474EBD04C52BC4943C2ACAC406C"/>
  </w:style>
  <w:style w:type="paragraph" w:customStyle="1" w:styleId="4A836670C69548C38D86D0F1A519AF72">
    <w:name w:val="4A836670C69548C38D86D0F1A519AF72"/>
  </w:style>
  <w:style w:type="paragraph" w:customStyle="1" w:styleId="21C3E6F5BE8E4FA0ABF4B61E14E28886">
    <w:name w:val="21C3E6F5BE8E4FA0ABF4B61E14E28886"/>
  </w:style>
  <w:style w:type="paragraph" w:customStyle="1" w:styleId="04A1AFDADC9C425C82F728277D2D3992">
    <w:name w:val="04A1AFDADC9C425C82F728277D2D3992"/>
  </w:style>
  <w:style w:type="paragraph" w:customStyle="1" w:styleId="0BC9681909E443FB8F42073C722E8C25">
    <w:name w:val="0BC9681909E443FB8F42073C722E8C25"/>
  </w:style>
  <w:style w:type="paragraph" w:customStyle="1" w:styleId="CB414B1E5C1A40F5BC6FE0E048E0DB54">
    <w:name w:val="CB414B1E5C1A40F5BC6FE0E048E0DB5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1703FCF7E49403CAE339D20084F1744">
    <w:name w:val="61703FCF7E49403CAE339D20084F1744"/>
  </w:style>
  <w:style w:type="paragraph" w:customStyle="1" w:styleId="508FE48B31864DDE9A75B1589F84F48B">
    <w:name w:val="508FE48B31864DDE9A75B1589F84F48B"/>
  </w:style>
  <w:style w:type="paragraph" w:customStyle="1" w:styleId="B2FE802BCC2143459444B3EC3328FC16">
    <w:name w:val="B2FE802BCC2143459444B3EC3328FC16"/>
  </w:style>
  <w:style w:type="paragraph" w:customStyle="1" w:styleId="825AE613E40B49D9B9AE1D3972D148D2">
    <w:name w:val="825AE613E40B49D9B9AE1D3972D148D2"/>
  </w:style>
  <w:style w:type="paragraph" w:customStyle="1" w:styleId="F01562B769D4436982F120F8F3D5EE63">
    <w:name w:val="F01562B769D4436982F120F8F3D5EE63"/>
  </w:style>
  <w:style w:type="paragraph" w:customStyle="1" w:styleId="015653C4FAFF4C43AC947653FB5122A5">
    <w:name w:val="015653C4FAFF4C43AC947653FB5122A5"/>
  </w:style>
  <w:style w:type="paragraph" w:customStyle="1" w:styleId="F7DE1315F99B48AA8DA7F30383839FDE">
    <w:name w:val="F7DE1315F99B48AA8DA7F30383839FDE"/>
  </w:style>
  <w:style w:type="paragraph" w:customStyle="1" w:styleId="261896FC008D47E4A0F7F2B817090548">
    <w:name w:val="261896FC008D47E4A0F7F2B817090548"/>
  </w:style>
  <w:style w:type="paragraph" w:customStyle="1" w:styleId="DD7F7B34E5DD4467B049CEB96DBA5412">
    <w:name w:val="DD7F7B34E5DD4467B049CEB96DBA5412"/>
  </w:style>
  <w:style w:type="paragraph" w:customStyle="1" w:styleId="1868878A21EA4392AFCB12ABD6EC2EB8">
    <w:name w:val="1868878A21EA4392AFCB12ABD6EC2EB8"/>
  </w:style>
  <w:style w:type="paragraph" w:customStyle="1" w:styleId="6DB31F381B7A4168A83B0AAED0E613A5">
    <w:name w:val="6DB31F381B7A4168A83B0AAED0E613A5"/>
  </w:style>
  <w:style w:type="paragraph" w:customStyle="1" w:styleId="5EEF16FAD788446097AA6402282DE8BF">
    <w:name w:val="5EEF16FAD788446097AA6402282DE8BF"/>
  </w:style>
  <w:style w:type="paragraph" w:customStyle="1" w:styleId="83DEBD2CA02F4F7E9EAC6C5F0F686A6D">
    <w:name w:val="83DEBD2CA02F4F7E9EAC6C5F0F686A6D"/>
  </w:style>
  <w:style w:type="paragraph" w:customStyle="1" w:styleId="2A06FAA9AA1744ECBDD40AAF02A2AC77">
    <w:name w:val="2A06FAA9AA1744ECBDD40AAF02A2AC77"/>
  </w:style>
  <w:style w:type="paragraph" w:customStyle="1" w:styleId="C646AAB422D140BDB9E30EF132BE1A71">
    <w:name w:val="C646AAB422D140BDB9E30EF132BE1A71"/>
  </w:style>
  <w:style w:type="paragraph" w:customStyle="1" w:styleId="2EB8022F275E488BB5E69D03E1B5FBD4">
    <w:name w:val="2EB8022F275E488BB5E69D03E1B5FBD4"/>
  </w:style>
  <w:style w:type="paragraph" w:customStyle="1" w:styleId="110CF75902DE4DAEB8BFEE01E11909EE">
    <w:name w:val="110CF75902DE4DAEB8BFEE01E11909EE"/>
  </w:style>
  <w:style w:type="paragraph" w:customStyle="1" w:styleId="39746A5E0E94458AAF0F1916533E1AB6">
    <w:name w:val="39746A5E0E94458AAF0F1916533E1AB6"/>
  </w:style>
  <w:style w:type="paragraph" w:customStyle="1" w:styleId="78A899614C054C3AB1BB9AE395D1E2D8">
    <w:name w:val="78A899614C054C3AB1BB9AE395D1E2D8"/>
  </w:style>
  <w:style w:type="paragraph" w:customStyle="1" w:styleId="CEB087ABDB774BF098F0CCFD4E1B29F1">
    <w:name w:val="CEB087ABDB774BF098F0CCFD4E1B29F1"/>
  </w:style>
  <w:style w:type="paragraph" w:customStyle="1" w:styleId="43CE98AF4D224DBA8593C9EE3A1FE3AD">
    <w:name w:val="43CE98AF4D224DBA8593C9EE3A1FE3AD"/>
  </w:style>
  <w:style w:type="paragraph" w:customStyle="1" w:styleId="5C1C82AE42A94CA7B88258D1D9AFEE24">
    <w:name w:val="5C1C82AE42A94CA7B88258D1D9AFEE24"/>
  </w:style>
  <w:style w:type="paragraph" w:customStyle="1" w:styleId="17FC7B781A8A4A3988B19614E22F19EC">
    <w:name w:val="17FC7B781A8A4A3988B19614E22F19EC"/>
  </w:style>
  <w:style w:type="paragraph" w:customStyle="1" w:styleId="B2A7C6BED8AA4BD58D1F8938164B8E93">
    <w:name w:val="B2A7C6BED8AA4BD58D1F8938164B8E93"/>
  </w:style>
  <w:style w:type="paragraph" w:customStyle="1" w:styleId="2119CB38D44A4C70BA6A939A4BAEB5B5">
    <w:name w:val="2119CB38D44A4C70BA6A939A4BAEB5B5"/>
  </w:style>
  <w:style w:type="paragraph" w:customStyle="1" w:styleId="B4C60AEC11424972BA72ED471D9F9D66">
    <w:name w:val="B4C60AEC11424972BA72ED471D9F9D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22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Lynette Muse</dc:creator>
  <cp:keywords/>
  <dc:description/>
  <cp:lastModifiedBy>Lynette Muse</cp:lastModifiedBy>
  <cp:revision>1</cp:revision>
  <dcterms:created xsi:type="dcterms:W3CDTF">2019-04-30T22:45:00Z</dcterms:created>
  <dcterms:modified xsi:type="dcterms:W3CDTF">2019-04-30T23:07:00Z</dcterms:modified>
  <cp:category/>
</cp:coreProperties>
</file>